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left w:val="double" w:sz="18" w:space="0" w:color="1F4E79" w:themeColor="accent1" w:themeShade="80"/>
        </w:tblBorders>
        <w:tblLook w:val="0600" w:firstRow="0" w:lastRow="0" w:firstColumn="0" w:lastColumn="0" w:noHBand="1" w:noVBand="1"/>
      </w:tblPr>
      <w:tblGrid>
        <w:gridCol w:w="9292"/>
      </w:tblGrid>
      <w:tr w:rsidR="005C2CF2" w:rsidRPr="00C23830" w14:paraId="45B6F4C0" w14:textId="77777777" w:rsidTr="005C2CF2">
        <w:trPr>
          <w:trHeight w:val="900"/>
        </w:trPr>
        <w:tc>
          <w:tcPr>
            <w:tcW w:w="9350" w:type="dxa"/>
            <w:vAlign w:val="center"/>
          </w:tcPr>
          <w:p w14:paraId="1BCCBAA5" w14:textId="03CC4D7C" w:rsidR="005C2CF2" w:rsidRPr="00C23830" w:rsidRDefault="00A622EC" w:rsidP="005C2CF2">
            <w:pPr>
              <w:pStyle w:val="Subtitle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  <w:lang w:val="sv-SE"/>
              </w:rPr>
            </w:pPr>
            <w:r w:rsidRPr="00C23830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  <w:lang w:val="sv-SE"/>
              </w:rPr>
              <w:t>Formulir aktivitas mentor</w:t>
            </w:r>
          </w:p>
          <w:p w14:paraId="18210484" w14:textId="3EDF3B0C" w:rsidR="005C2CF2" w:rsidRPr="00C23830" w:rsidRDefault="00000000" w:rsidP="005C2CF2">
            <w:pPr>
              <w:pStyle w:val="Subtitle"/>
              <w:rPr>
                <w:lang w:val="sv-SE"/>
              </w:rPr>
            </w:pPr>
            <w:sdt>
              <w:sdtPr>
                <w:id w:val="1020900712"/>
                <w:placeholder>
                  <w:docPart w:val="8EDA5A0D2A1C4C2E961C3F3B4EBD2E79"/>
                </w:placeholder>
                <w15:appearance w15:val="hidden"/>
              </w:sdtPr>
              <w:sdtContent>
                <w:r w:rsidR="000C63B6">
                  <w:rPr>
                    <w:lang w:val="sv-SE"/>
                  </w:rPr>
                  <w:t>DAMAS – Web Monitoring Project</w:t>
                </w:r>
              </w:sdtContent>
            </w:sdt>
            <w:r w:rsidR="005C2CF2" w:rsidRPr="00C23830">
              <w:rPr>
                <w:lang w:val="sv-SE"/>
              </w:rPr>
              <w:t xml:space="preserve"> </w:t>
            </w:r>
          </w:p>
        </w:tc>
      </w:tr>
    </w:tbl>
    <w:p w14:paraId="16D83774" w14:textId="77777777" w:rsidR="00C7576A" w:rsidRPr="00C23830" w:rsidRDefault="00C7576A" w:rsidP="005C2CF2">
      <w:pPr>
        <w:rPr>
          <w:lang w:val="sv-SE"/>
        </w:rPr>
      </w:pPr>
    </w:p>
    <w:tbl>
      <w:tblPr>
        <w:tblStyle w:val="InvoiceTable"/>
        <w:tblW w:w="10201" w:type="dxa"/>
        <w:tblLook w:val="04A0" w:firstRow="1" w:lastRow="0" w:firstColumn="1" w:lastColumn="0" w:noHBand="0" w:noVBand="1"/>
        <w:tblDescription w:val="Bill To/Ship To"/>
      </w:tblPr>
      <w:tblGrid>
        <w:gridCol w:w="10201"/>
      </w:tblGrid>
      <w:tr w:rsidR="00A622EC" w14:paraId="5A53062B" w14:textId="77777777" w:rsidTr="00A54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1" w:type="dxa"/>
          </w:tcPr>
          <w:p w14:paraId="56278705" w14:textId="77777777" w:rsidR="00A54D67" w:rsidRPr="005411C8" w:rsidRDefault="00A622EC" w:rsidP="00A622EC">
            <w:pPr>
              <w:jc w:val="both"/>
              <w:rPr>
                <w:b w:val="0"/>
                <w:sz w:val="16"/>
                <w:szCs w:val="16"/>
                <w:lang w:val="sv-SE"/>
              </w:rPr>
            </w:pPr>
            <w:r w:rsidRPr="005411C8">
              <w:rPr>
                <w:sz w:val="16"/>
                <w:szCs w:val="16"/>
                <w:lang w:val="sv-SE"/>
              </w:rPr>
              <w:t>Petunjuk : Formulir ini digunakan untuk mendokumentasikan kegiatan Mentoring dan memonitor kemajua</w:t>
            </w:r>
            <w:r w:rsidR="00877BA2" w:rsidRPr="005411C8">
              <w:rPr>
                <w:sz w:val="16"/>
                <w:szCs w:val="16"/>
                <w:lang w:val="sv-SE"/>
              </w:rPr>
              <w:t xml:space="preserve">n </w:t>
            </w:r>
            <w:r w:rsidR="00A54D67" w:rsidRPr="005411C8">
              <w:rPr>
                <w:sz w:val="16"/>
                <w:szCs w:val="16"/>
                <w:lang w:val="sv-SE"/>
              </w:rPr>
              <w:t xml:space="preserve">pembelajaran selama </w:t>
            </w:r>
            <w:r w:rsidR="00877BA2" w:rsidRPr="005411C8">
              <w:rPr>
                <w:sz w:val="16"/>
                <w:szCs w:val="16"/>
                <w:lang w:val="sv-SE"/>
              </w:rPr>
              <w:t xml:space="preserve">              </w:t>
            </w:r>
          </w:p>
          <w:p w14:paraId="529FDFA1" w14:textId="5D0C249A" w:rsidR="00877BA2" w:rsidRPr="00A54D67" w:rsidRDefault="00877BA2" w:rsidP="00A622EC">
            <w:pPr>
              <w:jc w:val="both"/>
              <w:rPr>
                <w:b w:val="0"/>
                <w:sz w:val="16"/>
                <w:szCs w:val="16"/>
              </w:rPr>
            </w:pPr>
            <w:r w:rsidRPr="005411C8">
              <w:rPr>
                <w:sz w:val="16"/>
                <w:szCs w:val="16"/>
                <w:lang w:val="sv-SE"/>
              </w:rPr>
              <w:t xml:space="preserve">                  </w:t>
            </w:r>
            <w:proofErr w:type="spellStart"/>
            <w:r w:rsidRPr="00A54D67">
              <w:rPr>
                <w:sz w:val="16"/>
                <w:szCs w:val="16"/>
              </w:rPr>
              <w:t>kegiatan</w:t>
            </w:r>
            <w:proofErr w:type="spellEnd"/>
            <w:r w:rsidRPr="00A54D67">
              <w:rPr>
                <w:sz w:val="16"/>
                <w:szCs w:val="16"/>
              </w:rPr>
              <w:t xml:space="preserve"> Mentoring </w:t>
            </w:r>
            <w:proofErr w:type="spellStart"/>
            <w:r w:rsidRPr="00A54D67">
              <w:rPr>
                <w:sz w:val="16"/>
                <w:szCs w:val="16"/>
              </w:rPr>
              <w:t>berlangsung</w:t>
            </w:r>
            <w:proofErr w:type="spellEnd"/>
          </w:p>
        </w:tc>
      </w:tr>
    </w:tbl>
    <w:tbl>
      <w:tblPr>
        <w:tblStyle w:val="InvoiceTable"/>
        <w:tblpPr w:leftFromText="180" w:rightFromText="180" w:vertAnchor="text" w:tblpY="341"/>
        <w:tblW w:w="10201" w:type="dxa"/>
        <w:tblLook w:val="04A0" w:firstRow="1" w:lastRow="0" w:firstColumn="1" w:lastColumn="0" w:noHBand="0" w:noVBand="1"/>
        <w:tblDescription w:val="Bill To/Ship To"/>
      </w:tblPr>
      <w:tblGrid>
        <w:gridCol w:w="10201"/>
      </w:tblGrid>
      <w:tr w:rsidR="00A622EC" w14:paraId="002F6AB8" w14:textId="77777777" w:rsidTr="00A54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1" w:type="dxa"/>
          </w:tcPr>
          <w:p w14:paraId="095E42A5" w14:textId="51253B75" w:rsidR="00A622EC" w:rsidRDefault="00A622EC" w:rsidP="00A622EC">
            <w:pPr>
              <w:jc w:val="center"/>
            </w:pPr>
            <w:r>
              <w:t>IDENTIT</w:t>
            </w:r>
            <w:r w:rsidR="00B243AD">
              <w:t>A</w:t>
            </w:r>
            <w:r>
              <w:t>S</w:t>
            </w:r>
          </w:p>
        </w:tc>
      </w:tr>
      <w:tr w:rsidR="00A622EC" w14:paraId="1B271BA5" w14:textId="77777777" w:rsidTr="00A54D67">
        <w:tc>
          <w:tcPr>
            <w:tcW w:w="10201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5"/>
              <w:gridCol w:w="6168"/>
            </w:tblGrid>
            <w:tr w:rsidR="00A622EC" w14:paraId="3234B000" w14:textId="77777777" w:rsidTr="00C23830">
              <w:tc>
                <w:tcPr>
                  <w:tcW w:w="1889" w:type="pct"/>
                  <w:tcMar>
                    <w:top w:w="144" w:type="dxa"/>
                  </w:tcMar>
                </w:tcPr>
                <w:p w14:paraId="361DBFDB" w14:textId="43DD599C" w:rsidR="00A622EC" w:rsidRDefault="00A622EC" w:rsidP="00A622EC">
                  <w:pPr>
                    <w:pStyle w:val="FormHeading"/>
                    <w:framePr w:hSpace="180" w:wrap="around" w:vAnchor="text" w:hAnchor="text" w:y="341"/>
                  </w:pPr>
                  <w:r>
                    <w:t xml:space="preserve">Nama Mentee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E55F214" w14:textId="5BF1B2F8" w:rsidR="00A622EC" w:rsidRDefault="00E27B11" w:rsidP="00A622EC">
                  <w:pPr>
                    <w:pStyle w:val="FormText"/>
                    <w:framePr w:hSpace="180" w:wrap="around" w:vAnchor="text" w:hAnchor="text" w:y="341"/>
                  </w:pPr>
                  <w:r>
                    <w:t>:</w:t>
                  </w:r>
                  <w:r w:rsidR="0088637B">
                    <w:t xml:space="preserve"> </w:t>
                  </w:r>
                  <w:r w:rsidR="000C63B6">
                    <w:t>Ananda Riza Pratomo</w:t>
                  </w:r>
                </w:p>
              </w:tc>
            </w:tr>
            <w:tr w:rsidR="00A622EC" w14:paraId="53DF3F6C" w14:textId="77777777" w:rsidTr="00C23830">
              <w:tc>
                <w:tcPr>
                  <w:tcW w:w="1889" w:type="pct"/>
                </w:tcPr>
                <w:p w14:paraId="2A50B576" w14:textId="3BDEEB53" w:rsidR="00A622EC" w:rsidRDefault="00000000" w:rsidP="00A622EC">
                  <w:pPr>
                    <w:pStyle w:val="FormHeading"/>
                    <w:framePr w:hSpace="180" w:wrap="around" w:vAnchor="text" w:hAnchor="text" w:y="341"/>
                  </w:pPr>
                  <w:sdt>
                    <w:sdtPr>
                      <w:id w:val="-731389609"/>
                      <w:placeholder>
                        <w:docPart w:val="EE8F34482327457B86F73AB8F47C1BE9"/>
                      </w:placeholder>
                      <w15:appearance w15:val="hidden"/>
                    </w:sdtPr>
                    <w:sdtContent>
                      <w:proofErr w:type="spellStart"/>
                      <w:r w:rsidR="00A622EC">
                        <w:t>Jabatan</w:t>
                      </w:r>
                      <w:proofErr w:type="spellEnd"/>
                      <w:r w:rsidR="00A622EC">
                        <w:t xml:space="preserve"> Mentee </w:t>
                      </w:r>
                    </w:sdtContent>
                  </w:sdt>
                  <w:r w:rsidR="00A622EC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754E31F3" w14:textId="6B4DBA14" w:rsidR="00A622EC" w:rsidRDefault="00E27B11" w:rsidP="00A622EC">
                  <w:pPr>
                    <w:pStyle w:val="FormText"/>
                    <w:framePr w:hSpace="180" w:wrap="around" w:vAnchor="text" w:hAnchor="text" w:y="341"/>
                  </w:pPr>
                  <w:r>
                    <w:t>:</w:t>
                  </w:r>
                  <w:r w:rsidR="0060698E">
                    <w:t xml:space="preserve"> </w:t>
                  </w:r>
                  <w:r w:rsidR="000C63B6">
                    <w:t>BSIT, Trainee</w:t>
                  </w:r>
                </w:p>
              </w:tc>
            </w:tr>
            <w:tr w:rsidR="00A622EC" w14:paraId="27220863" w14:textId="77777777" w:rsidTr="00C23830">
              <w:tc>
                <w:tcPr>
                  <w:tcW w:w="1889" w:type="pct"/>
                </w:tcPr>
                <w:p w14:paraId="3690EDB9" w14:textId="121EF6AB" w:rsidR="00A622EC" w:rsidRDefault="00000000" w:rsidP="00A622EC">
                  <w:pPr>
                    <w:pStyle w:val="FormHeading"/>
                    <w:framePr w:hSpace="180" w:wrap="around" w:vAnchor="text" w:hAnchor="text" w:y="341"/>
                  </w:pPr>
                  <w:sdt>
                    <w:sdtPr>
                      <w:id w:val="1264809986"/>
                      <w:placeholder>
                        <w:docPart w:val="1B9D2CCBEC354F0F80D776CF136B216B"/>
                      </w:placeholder>
                      <w15:appearance w15:val="hidden"/>
                    </w:sdtPr>
                    <w:sdtContent>
                      <w:r w:rsidR="00A622EC">
                        <w:t xml:space="preserve">Nama Mentor </w:t>
                      </w:r>
                    </w:sdtContent>
                  </w:sdt>
                  <w:r w:rsidR="00A622EC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70FCA3BA" w14:textId="388F2384" w:rsidR="00A622EC" w:rsidRDefault="00E27B11" w:rsidP="00A622EC">
                  <w:pPr>
                    <w:pStyle w:val="FormText"/>
                    <w:framePr w:hSpace="180" w:wrap="around" w:vAnchor="text" w:hAnchor="text" w:y="341"/>
                  </w:pPr>
                  <w:r>
                    <w:t>:</w:t>
                  </w:r>
                  <w:r w:rsidR="0060698E">
                    <w:t xml:space="preserve"> </w:t>
                  </w:r>
                  <w:r w:rsidR="000C63B6">
                    <w:t>Dhatu</w:t>
                  </w:r>
                </w:p>
              </w:tc>
            </w:tr>
            <w:tr w:rsidR="00A622EC" w14:paraId="3DDEA06D" w14:textId="77777777" w:rsidTr="00C23830">
              <w:tc>
                <w:tcPr>
                  <w:tcW w:w="1889" w:type="pct"/>
                </w:tcPr>
                <w:p w14:paraId="5FA89481" w14:textId="5E5B41B8" w:rsidR="00A622EC" w:rsidRDefault="00000000" w:rsidP="00A622EC">
                  <w:pPr>
                    <w:pStyle w:val="FormHeading"/>
                    <w:framePr w:hSpace="180" w:wrap="around" w:vAnchor="text" w:hAnchor="text" w:y="341"/>
                  </w:pPr>
                  <w:sdt>
                    <w:sdtPr>
                      <w:id w:val="312760990"/>
                      <w:placeholder>
                        <w:docPart w:val="A9DA7AB8D23B4F108D15A8C3AF91BC7E"/>
                      </w:placeholder>
                      <w15:appearance w15:val="hidden"/>
                    </w:sdtPr>
                    <w:sdtContent>
                      <w:proofErr w:type="spellStart"/>
                      <w:r w:rsidR="00A622EC">
                        <w:t>Jabatan</w:t>
                      </w:r>
                      <w:proofErr w:type="spellEnd"/>
                      <w:r w:rsidR="00A622EC">
                        <w:t xml:space="preserve"> Mentor</w:t>
                      </w:r>
                    </w:sdtContent>
                  </w:sdt>
                  <w:r w:rsidR="00A622EC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61561132" w14:textId="7FE7BF41" w:rsidR="00A622EC" w:rsidRDefault="00E27B11" w:rsidP="00A622EC">
                  <w:pPr>
                    <w:pStyle w:val="FormText"/>
                    <w:framePr w:hSpace="180" w:wrap="around" w:vAnchor="text" w:hAnchor="text" w:y="341"/>
                  </w:pPr>
                  <w:r>
                    <w:t>:</w:t>
                  </w:r>
                  <w:r w:rsidR="00295BC8">
                    <w:t xml:space="preserve"> Assistant Officer</w:t>
                  </w:r>
                </w:p>
              </w:tc>
            </w:tr>
          </w:tbl>
          <w:p w14:paraId="20BD59B4" w14:textId="77777777" w:rsidR="00A622EC" w:rsidRDefault="00A622EC" w:rsidP="00A622EC"/>
        </w:tc>
      </w:tr>
    </w:tbl>
    <w:p w14:paraId="7A60C7E6" w14:textId="77777777" w:rsidR="00735CF9" w:rsidRDefault="00735CF9"/>
    <w:p w14:paraId="4481FC61" w14:textId="0E43D1F0" w:rsidR="00A622EC" w:rsidRPr="005411C8" w:rsidRDefault="00A622EC">
      <w:pPr>
        <w:pStyle w:val="Closing"/>
        <w:rPr>
          <w:color w:val="auto"/>
          <w:sz w:val="16"/>
          <w:szCs w:val="16"/>
          <w:lang w:val="sv-SE"/>
        </w:rPr>
      </w:pPr>
      <w:r w:rsidRPr="005411C8">
        <w:rPr>
          <w:color w:val="auto"/>
          <w:sz w:val="16"/>
          <w:szCs w:val="16"/>
          <w:lang w:val="sv-SE"/>
        </w:rPr>
        <w:t xml:space="preserve">Urainkan kondisi pelaksanaan kegiatan Mentoring sesuai dengan </w:t>
      </w:r>
      <w:r w:rsidR="00A54D67" w:rsidRPr="005411C8">
        <w:rPr>
          <w:color w:val="auto"/>
          <w:sz w:val="16"/>
          <w:szCs w:val="16"/>
          <w:lang w:val="sv-SE"/>
        </w:rPr>
        <w:t>kolom berikut disetiap pertemuan Mentoring :</w:t>
      </w:r>
    </w:p>
    <w:tbl>
      <w:tblPr>
        <w:tblStyle w:val="InvoiceTable"/>
        <w:tblW w:w="10201" w:type="dxa"/>
        <w:tblLook w:val="04A0" w:firstRow="1" w:lastRow="0" w:firstColumn="1" w:lastColumn="0" w:noHBand="0" w:noVBand="1"/>
      </w:tblPr>
      <w:tblGrid>
        <w:gridCol w:w="1548"/>
        <w:gridCol w:w="1697"/>
        <w:gridCol w:w="1547"/>
        <w:gridCol w:w="1195"/>
        <w:gridCol w:w="2113"/>
        <w:gridCol w:w="2101"/>
      </w:tblGrid>
      <w:tr w:rsidR="006B43EB" w14:paraId="70456C7E" w14:textId="7C86233C" w:rsidTr="006B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8" w:type="dxa"/>
            <w:vAlign w:val="center"/>
          </w:tcPr>
          <w:p w14:paraId="1AEBD101" w14:textId="174B4526" w:rsidR="00A54D67" w:rsidRPr="00A54D67" w:rsidRDefault="00A54D67" w:rsidP="009815C4">
            <w:pPr>
              <w:pStyle w:val="Closing"/>
              <w:jc w:val="center"/>
              <w:rPr>
                <w:sz w:val="18"/>
                <w:szCs w:val="18"/>
              </w:rPr>
            </w:pPr>
            <w:proofErr w:type="spellStart"/>
            <w:r w:rsidRPr="00A54D67">
              <w:rPr>
                <w:sz w:val="18"/>
                <w:szCs w:val="18"/>
              </w:rPr>
              <w:t>Topik</w:t>
            </w:r>
            <w:proofErr w:type="spellEnd"/>
            <w:r w:rsidRPr="00A54D67">
              <w:rPr>
                <w:sz w:val="18"/>
                <w:szCs w:val="18"/>
              </w:rPr>
              <w:t xml:space="preserve"> </w:t>
            </w:r>
            <w:proofErr w:type="spellStart"/>
            <w:r w:rsidRPr="00A54D67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697" w:type="dxa"/>
            <w:vAlign w:val="center"/>
          </w:tcPr>
          <w:p w14:paraId="63BDC94F" w14:textId="3DA88950" w:rsidR="00A54D67" w:rsidRPr="00A54D67" w:rsidRDefault="00A54D67" w:rsidP="009815C4">
            <w:pPr>
              <w:pStyle w:val="Closing"/>
              <w:jc w:val="center"/>
              <w:rPr>
                <w:sz w:val="18"/>
                <w:szCs w:val="18"/>
              </w:rPr>
            </w:pPr>
            <w:proofErr w:type="spellStart"/>
            <w:r w:rsidRPr="00A54D67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547" w:type="dxa"/>
            <w:vAlign w:val="center"/>
          </w:tcPr>
          <w:p w14:paraId="02E0D383" w14:textId="05A898FC" w:rsidR="00A54D67" w:rsidRPr="00A54D67" w:rsidRDefault="00A54D67" w:rsidP="009815C4">
            <w:pPr>
              <w:pStyle w:val="Closing"/>
              <w:jc w:val="center"/>
              <w:rPr>
                <w:sz w:val="18"/>
                <w:szCs w:val="18"/>
              </w:rPr>
            </w:pPr>
            <w:proofErr w:type="spellStart"/>
            <w:r w:rsidRPr="00A54D67"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95" w:type="dxa"/>
            <w:vAlign w:val="center"/>
          </w:tcPr>
          <w:p w14:paraId="061F0D14" w14:textId="3E77D9C0" w:rsidR="00A54D67" w:rsidRPr="00A54D67" w:rsidRDefault="00A54D67" w:rsidP="009815C4">
            <w:pPr>
              <w:pStyle w:val="Closing"/>
              <w:jc w:val="center"/>
              <w:rPr>
                <w:sz w:val="18"/>
                <w:szCs w:val="18"/>
              </w:rPr>
            </w:pPr>
            <w:r w:rsidRPr="00A54D67">
              <w:rPr>
                <w:sz w:val="18"/>
                <w:szCs w:val="18"/>
              </w:rPr>
              <w:t>Paraf</w:t>
            </w:r>
          </w:p>
        </w:tc>
        <w:tc>
          <w:tcPr>
            <w:tcW w:w="2113" w:type="dxa"/>
            <w:vAlign w:val="center"/>
          </w:tcPr>
          <w:p w14:paraId="557E5807" w14:textId="2A54F7E8" w:rsidR="00A54D67" w:rsidRPr="00A54D67" w:rsidRDefault="00A54D67" w:rsidP="009815C4">
            <w:pPr>
              <w:pStyle w:val="Closing"/>
              <w:jc w:val="center"/>
              <w:rPr>
                <w:sz w:val="18"/>
                <w:szCs w:val="18"/>
              </w:rPr>
            </w:pPr>
            <w:r w:rsidRPr="00A54D67">
              <w:rPr>
                <w:sz w:val="18"/>
                <w:szCs w:val="18"/>
              </w:rPr>
              <w:t xml:space="preserve">Hasil </w:t>
            </w:r>
            <w:proofErr w:type="spellStart"/>
            <w:r w:rsidRPr="00A54D67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01" w:type="dxa"/>
            <w:vAlign w:val="center"/>
          </w:tcPr>
          <w:p w14:paraId="4102A7E3" w14:textId="3001A3A3" w:rsidR="00A54D67" w:rsidRPr="00A54D67" w:rsidRDefault="00A54D67" w:rsidP="009815C4">
            <w:pPr>
              <w:pStyle w:val="Closing"/>
              <w:jc w:val="center"/>
              <w:rPr>
                <w:sz w:val="18"/>
                <w:szCs w:val="18"/>
              </w:rPr>
            </w:pPr>
            <w:proofErr w:type="spellStart"/>
            <w:r w:rsidRPr="00A54D67">
              <w:rPr>
                <w:sz w:val="18"/>
                <w:szCs w:val="18"/>
              </w:rPr>
              <w:t>Dukungan</w:t>
            </w:r>
            <w:proofErr w:type="spellEnd"/>
            <w:r w:rsidRPr="00A54D67">
              <w:rPr>
                <w:sz w:val="18"/>
                <w:szCs w:val="18"/>
              </w:rPr>
              <w:t xml:space="preserve"> yang </w:t>
            </w:r>
            <w:proofErr w:type="spellStart"/>
            <w:r w:rsidRPr="00A54D67">
              <w:rPr>
                <w:sz w:val="18"/>
                <w:szCs w:val="18"/>
              </w:rPr>
              <w:t>Diperlukan</w:t>
            </w:r>
            <w:proofErr w:type="spellEnd"/>
          </w:p>
        </w:tc>
      </w:tr>
      <w:tr w:rsidR="006B43EB" w14:paraId="3A00B675" w14:textId="1DEF94D8" w:rsidTr="006B43EB">
        <w:tc>
          <w:tcPr>
            <w:tcW w:w="1548" w:type="dxa"/>
          </w:tcPr>
          <w:p w14:paraId="325FFF66" w14:textId="192EE91B" w:rsidR="00A54D67" w:rsidRPr="006B43EB" w:rsidRDefault="004774D0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6B43EB">
              <w:rPr>
                <w:b w:val="0"/>
                <w:bCs w:val="0"/>
                <w:sz w:val="16"/>
                <w:szCs w:val="16"/>
              </w:rPr>
              <w:t>Pengenalan</w:t>
            </w:r>
            <w:proofErr w:type="spellEnd"/>
            <w:r w:rsidRPr="006B43EB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="006A05D3" w:rsidRPr="006B43EB">
              <w:rPr>
                <w:b w:val="0"/>
                <w:bCs w:val="0"/>
                <w:sz w:val="16"/>
                <w:szCs w:val="16"/>
              </w:rPr>
              <w:t>lingkungan</w:t>
            </w:r>
            <w:proofErr w:type="spellEnd"/>
            <w:r w:rsidR="001915CA" w:rsidRPr="006B43EB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="001915CA" w:rsidRPr="006B43EB">
              <w:rPr>
                <w:b w:val="0"/>
                <w:bCs w:val="0"/>
                <w:sz w:val="16"/>
                <w:szCs w:val="16"/>
              </w:rPr>
              <w:t>struktur</w:t>
            </w:r>
            <w:proofErr w:type="spellEnd"/>
            <w:r w:rsidR="001915CA" w:rsidRPr="006B43E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6A05D3" w:rsidRPr="006B43EB">
              <w:rPr>
                <w:b w:val="0"/>
                <w:bCs w:val="0"/>
                <w:sz w:val="16"/>
                <w:szCs w:val="16"/>
              </w:rPr>
              <w:t>DPTI</w:t>
            </w:r>
          </w:p>
        </w:tc>
        <w:tc>
          <w:tcPr>
            <w:tcW w:w="1697" w:type="dxa"/>
          </w:tcPr>
          <w:p w14:paraId="27D5AA52" w14:textId="47C76D51" w:rsidR="00A54D67" w:rsidRPr="006B43EB" w:rsidRDefault="000C63B6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 xml:space="preserve">Mentor </w:t>
            </w:r>
            <w:proofErr w:type="spellStart"/>
            <w:r w:rsidRPr="006B43EB">
              <w:rPr>
                <w:b w:val="0"/>
                <w:bCs w:val="0"/>
                <w:sz w:val="16"/>
                <w:szCs w:val="16"/>
              </w:rPr>
              <w:t>memperkenalkan</w:t>
            </w:r>
            <w:proofErr w:type="spellEnd"/>
            <w:r w:rsidRPr="006B43EB">
              <w:rPr>
                <w:b w:val="0"/>
                <w:bCs w:val="0"/>
                <w:sz w:val="16"/>
                <w:szCs w:val="16"/>
              </w:rPr>
              <w:t xml:space="preserve"> backgroun</w:t>
            </w:r>
            <w:r w:rsidR="006B43EB" w:rsidRPr="006B43EB">
              <w:rPr>
                <w:b w:val="0"/>
                <w:bCs w:val="0"/>
                <w:sz w:val="16"/>
                <w:szCs w:val="16"/>
              </w:rPr>
              <w:t>d DPTI</w:t>
            </w:r>
          </w:p>
        </w:tc>
        <w:tc>
          <w:tcPr>
            <w:tcW w:w="1547" w:type="dxa"/>
          </w:tcPr>
          <w:p w14:paraId="4AF3E374" w14:textId="65A4F6E2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17</w:t>
            </w:r>
            <w:r w:rsidRPr="006B43EB">
              <w:rPr>
                <w:b w:val="0"/>
                <w:bCs w:val="0"/>
                <w:sz w:val="16"/>
                <w:szCs w:val="16"/>
                <w:vertAlign w:val="superscript"/>
              </w:rPr>
              <w:t>th</w:t>
            </w:r>
            <w:r w:rsidRPr="006B43EB">
              <w:rPr>
                <w:b w:val="0"/>
                <w:bCs w:val="0"/>
                <w:sz w:val="16"/>
                <w:szCs w:val="16"/>
              </w:rPr>
              <w:t xml:space="preserve"> May,2024</w:t>
            </w:r>
          </w:p>
        </w:tc>
        <w:tc>
          <w:tcPr>
            <w:tcW w:w="1195" w:type="dxa"/>
          </w:tcPr>
          <w:p w14:paraId="1477FDFA" w14:textId="77777777" w:rsidR="00A54D67" w:rsidRPr="006B43EB" w:rsidRDefault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Mentor :……</w:t>
            </w:r>
          </w:p>
          <w:p w14:paraId="0969C6EA" w14:textId="07278A94" w:rsidR="00A54D67" w:rsidRPr="006B43EB" w:rsidRDefault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Mentee: …..</w:t>
            </w:r>
          </w:p>
        </w:tc>
        <w:tc>
          <w:tcPr>
            <w:tcW w:w="2113" w:type="dxa"/>
          </w:tcPr>
          <w:p w14:paraId="124B5B2D" w14:textId="219E12B6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6B43EB">
              <w:rPr>
                <w:b w:val="0"/>
                <w:bCs w:val="0"/>
                <w:sz w:val="16"/>
                <w:szCs w:val="16"/>
              </w:rPr>
              <w:t>Mendapatkan</w:t>
            </w:r>
            <w:proofErr w:type="spellEnd"/>
            <w:r w:rsidRPr="006B43EB">
              <w:rPr>
                <w:b w:val="0"/>
                <w:bCs w:val="0"/>
                <w:sz w:val="16"/>
                <w:szCs w:val="16"/>
              </w:rPr>
              <w:t xml:space="preserve"> Gambaran </w:t>
            </w:r>
            <w:proofErr w:type="spellStart"/>
            <w:r w:rsidRPr="006B43EB">
              <w:rPr>
                <w:b w:val="0"/>
                <w:bCs w:val="0"/>
                <w:sz w:val="16"/>
                <w:szCs w:val="16"/>
              </w:rPr>
              <w:t>seperti</w:t>
            </w:r>
            <w:proofErr w:type="spellEnd"/>
            <w:r w:rsidRPr="006B43EB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6B43EB">
              <w:rPr>
                <w:b w:val="0"/>
                <w:bCs w:val="0"/>
                <w:sz w:val="16"/>
                <w:szCs w:val="16"/>
              </w:rPr>
              <w:t>apa</w:t>
            </w:r>
            <w:proofErr w:type="spellEnd"/>
            <w:r w:rsidRPr="006B43EB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6B43EB">
              <w:rPr>
                <w:b w:val="0"/>
                <w:bCs w:val="0"/>
                <w:sz w:val="16"/>
                <w:szCs w:val="16"/>
              </w:rPr>
              <w:t>itu</w:t>
            </w:r>
            <w:proofErr w:type="spellEnd"/>
            <w:r w:rsidRPr="006B43EB">
              <w:rPr>
                <w:b w:val="0"/>
                <w:bCs w:val="0"/>
                <w:sz w:val="16"/>
                <w:szCs w:val="16"/>
              </w:rPr>
              <w:t xml:space="preserve"> DPTI</w:t>
            </w:r>
          </w:p>
        </w:tc>
        <w:tc>
          <w:tcPr>
            <w:tcW w:w="2101" w:type="dxa"/>
          </w:tcPr>
          <w:p w14:paraId="0B2DF318" w14:textId="77777777" w:rsidR="00A54D67" w:rsidRPr="006B43EB" w:rsidRDefault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6B43EB" w14:paraId="5C881BD7" w14:textId="7CD3A446" w:rsidTr="006B43EB">
        <w:tc>
          <w:tcPr>
            <w:tcW w:w="1548" w:type="dxa"/>
          </w:tcPr>
          <w:p w14:paraId="486469DD" w14:textId="5EFDA3DB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Diskusi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terkait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DOTI</w:t>
            </w:r>
          </w:p>
        </w:tc>
        <w:tc>
          <w:tcPr>
            <w:tcW w:w="1697" w:type="dxa"/>
          </w:tcPr>
          <w:p w14:paraId="4F3E2870" w14:textId="052849C5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Membahas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flow proses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projek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pada DOTI</w:t>
            </w:r>
          </w:p>
        </w:tc>
        <w:tc>
          <w:tcPr>
            <w:tcW w:w="1547" w:type="dxa"/>
          </w:tcPr>
          <w:p w14:paraId="1EA232C5" w14:textId="4A938F65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20</w:t>
            </w:r>
            <w:r w:rsidRPr="006B43EB">
              <w:rPr>
                <w:b w:val="0"/>
                <w:bCs w:val="0"/>
                <w:sz w:val="16"/>
                <w:szCs w:val="16"/>
                <w:vertAlign w:val="superscript"/>
              </w:rPr>
              <w:t>th</w:t>
            </w:r>
            <w:r>
              <w:rPr>
                <w:b w:val="0"/>
                <w:bCs w:val="0"/>
                <w:sz w:val="16"/>
                <w:szCs w:val="16"/>
              </w:rPr>
              <w:t xml:space="preserve"> May, 2024</w:t>
            </w:r>
          </w:p>
        </w:tc>
        <w:tc>
          <w:tcPr>
            <w:tcW w:w="1195" w:type="dxa"/>
          </w:tcPr>
          <w:p w14:paraId="73D5A106" w14:textId="77777777" w:rsidR="00A54D67" w:rsidRPr="006B43EB" w:rsidRDefault="00A54D67" w:rsidP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Mentor :……</w:t>
            </w:r>
          </w:p>
          <w:p w14:paraId="4F82807D" w14:textId="658F6374" w:rsidR="00A54D67" w:rsidRPr="006B43EB" w:rsidRDefault="00A54D67" w:rsidP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Mentee: …..</w:t>
            </w:r>
          </w:p>
        </w:tc>
        <w:tc>
          <w:tcPr>
            <w:tcW w:w="2113" w:type="dxa"/>
          </w:tcPr>
          <w:p w14:paraId="3A6CD887" w14:textId="4B8B0084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Mendapatkan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ilmu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tentang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bagaimana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flow proses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projek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DOTI</w:t>
            </w:r>
          </w:p>
        </w:tc>
        <w:tc>
          <w:tcPr>
            <w:tcW w:w="2101" w:type="dxa"/>
          </w:tcPr>
          <w:p w14:paraId="5E521959" w14:textId="77777777" w:rsidR="00A54D67" w:rsidRPr="006B43EB" w:rsidRDefault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6B43EB" w14:paraId="79E2EAC8" w14:textId="0EA3585B" w:rsidTr="006B43EB">
        <w:tc>
          <w:tcPr>
            <w:tcW w:w="1548" w:type="dxa"/>
          </w:tcPr>
          <w:p w14:paraId="6CA0FE8A" w14:textId="443421FF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Diskusi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terkait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database</w:t>
            </w:r>
          </w:p>
        </w:tc>
        <w:tc>
          <w:tcPr>
            <w:tcW w:w="1697" w:type="dxa"/>
          </w:tcPr>
          <w:p w14:paraId="7751E280" w14:textId="7F72E0D9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Meminta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akses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dan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mempelajari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database di BCAS</w:t>
            </w:r>
          </w:p>
        </w:tc>
        <w:tc>
          <w:tcPr>
            <w:tcW w:w="1547" w:type="dxa"/>
          </w:tcPr>
          <w:p w14:paraId="1B6B37C5" w14:textId="0FBAC169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22</w:t>
            </w:r>
            <w:r w:rsidRPr="006B43EB">
              <w:rPr>
                <w:b w:val="0"/>
                <w:bCs w:val="0"/>
                <w:sz w:val="16"/>
                <w:szCs w:val="16"/>
                <w:vertAlign w:val="superscript"/>
              </w:rPr>
              <w:t>nd</w:t>
            </w:r>
            <w:r>
              <w:rPr>
                <w:b w:val="0"/>
                <w:bCs w:val="0"/>
                <w:sz w:val="16"/>
                <w:szCs w:val="16"/>
              </w:rPr>
              <w:t xml:space="preserve"> May, 2024</w:t>
            </w:r>
          </w:p>
        </w:tc>
        <w:tc>
          <w:tcPr>
            <w:tcW w:w="1195" w:type="dxa"/>
          </w:tcPr>
          <w:p w14:paraId="48E75825" w14:textId="77777777" w:rsidR="00A54D67" w:rsidRPr="006B43EB" w:rsidRDefault="00A54D67" w:rsidP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Mentor :……</w:t>
            </w:r>
          </w:p>
          <w:p w14:paraId="7B47505D" w14:textId="6E2D58B5" w:rsidR="00A54D67" w:rsidRPr="006B43EB" w:rsidRDefault="00A54D67" w:rsidP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Mentee: …..</w:t>
            </w:r>
          </w:p>
        </w:tc>
        <w:tc>
          <w:tcPr>
            <w:tcW w:w="2113" w:type="dxa"/>
          </w:tcPr>
          <w:p w14:paraId="4365FCC6" w14:textId="5C697EE7" w:rsidR="00A54D67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Mendapatkan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ilmu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dan Gambaran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tentang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database-database </w:t>
            </w:r>
          </w:p>
        </w:tc>
        <w:tc>
          <w:tcPr>
            <w:tcW w:w="2101" w:type="dxa"/>
          </w:tcPr>
          <w:p w14:paraId="2B81598D" w14:textId="77777777" w:rsidR="00A54D67" w:rsidRPr="006B43EB" w:rsidRDefault="00A54D67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6B43EB" w14:paraId="1D78C7A7" w14:textId="77777777" w:rsidTr="006B43EB">
        <w:tc>
          <w:tcPr>
            <w:tcW w:w="1548" w:type="dxa"/>
          </w:tcPr>
          <w:p w14:paraId="51B407A3" w14:textId="779EA546" w:rsidR="00B243AD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Diskusi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tentang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penambahan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fitur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DOTI</w:t>
            </w:r>
          </w:p>
        </w:tc>
        <w:tc>
          <w:tcPr>
            <w:tcW w:w="1697" w:type="dxa"/>
          </w:tcPr>
          <w:p w14:paraId="0295D2A8" w14:textId="63341B8D" w:rsidR="00B243AD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Membahas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penambahan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fitur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dengan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user</w:t>
            </w:r>
          </w:p>
        </w:tc>
        <w:tc>
          <w:tcPr>
            <w:tcW w:w="1547" w:type="dxa"/>
          </w:tcPr>
          <w:p w14:paraId="48BF33B9" w14:textId="460B985E" w:rsidR="00B243AD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29</w:t>
            </w:r>
            <w:r w:rsidRPr="006B43EB">
              <w:rPr>
                <w:b w:val="0"/>
                <w:bCs w:val="0"/>
                <w:sz w:val="16"/>
                <w:szCs w:val="16"/>
                <w:vertAlign w:val="superscript"/>
              </w:rPr>
              <w:t>th</w:t>
            </w:r>
            <w:r>
              <w:rPr>
                <w:b w:val="0"/>
                <w:bCs w:val="0"/>
                <w:sz w:val="16"/>
                <w:szCs w:val="16"/>
              </w:rPr>
              <w:t xml:space="preserve"> May, 2024</w:t>
            </w:r>
          </w:p>
        </w:tc>
        <w:tc>
          <w:tcPr>
            <w:tcW w:w="1195" w:type="dxa"/>
          </w:tcPr>
          <w:p w14:paraId="4DD908BC" w14:textId="77777777" w:rsidR="00B243AD" w:rsidRPr="006B43EB" w:rsidRDefault="00B243AD" w:rsidP="00B243AD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Mentor :……</w:t>
            </w:r>
          </w:p>
          <w:p w14:paraId="6A301EFE" w14:textId="1A30E406" w:rsidR="00B243AD" w:rsidRPr="006B43EB" w:rsidRDefault="00B243AD" w:rsidP="00B243AD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Mentee: …..</w:t>
            </w:r>
          </w:p>
        </w:tc>
        <w:tc>
          <w:tcPr>
            <w:tcW w:w="2113" w:type="dxa"/>
          </w:tcPr>
          <w:p w14:paraId="5321DE7F" w14:textId="0C38FE8A" w:rsidR="00B243AD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Mendapatkan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koreksi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terhadap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applikasi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yang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dikerjakan</w:t>
            </w:r>
            <w:proofErr w:type="spellEnd"/>
          </w:p>
        </w:tc>
        <w:tc>
          <w:tcPr>
            <w:tcW w:w="2101" w:type="dxa"/>
          </w:tcPr>
          <w:p w14:paraId="17B68B71" w14:textId="77777777" w:rsidR="00B243AD" w:rsidRDefault="00B243AD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</w:p>
          <w:p w14:paraId="5561A160" w14:textId="085DC3EF" w:rsidR="006B43EB" w:rsidRP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6B43EB" w14:paraId="413F4D68" w14:textId="77777777" w:rsidTr="006B43EB">
        <w:tc>
          <w:tcPr>
            <w:tcW w:w="1548" w:type="dxa"/>
          </w:tcPr>
          <w:p w14:paraId="7041A6CE" w14:textId="72165947" w:rsidR="006B43EB" w:rsidRDefault="00A241B1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Review Project Bersama Mentor dan User</w:t>
            </w:r>
          </w:p>
        </w:tc>
        <w:tc>
          <w:tcPr>
            <w:tcW w:w="1697" w:type="dxa"/>
          </w:tcPr>
          <w:p w14:paraId="21A92AA5" w14:textId="3553EFEE" w:rsidR="006B43EB" w:rsidRDefault="00A241B1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Membahas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projek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dan juga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meminta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masukan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dan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pendapat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tentang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applikasi</w:t>
            </w:r>
            <w:proofErr w:type="spellEnd"/>
          </w:p>
        </w:tc>
        <w:tc>
          <w:tcPr>
            <w:tcW w:w="1547" w:type="dxa"/>
          </w:tcPr>
          <w:p w14:paraId="71D5AE84" w14:textId="602D6B15" w:rsidR="006B43EB" w:rsidRDefault="00A241B1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11</w:t>
            </w:r>
            <w:r w:rsidRPr="00A241B1">
              <w:rPr>
                <w:b w:val="0"/>
                <w:bCs w:val="0"/>
                <w:sz w:val="16"/>
                <w:szCs w:val="16"/>
                <w:vertAlign w:val="superscript"/>
              </w:rPr>
              <w:t>th</w:t>
            </w:r>
            <w:r>
              <w:rPr>
                <w:b w:val="0"/>
                <w:bCs w:val="0"/>
                <w:sz w:val="16"/>
                <w:szCs w:val="16"/>
              </w:rPr>
              <w:t xml:space="preserve"> June, 2024</w:t>
            </w:r>
          </w:p>
        </w:tc>
        <w:tc>
          <w:tcPr>
            <w:tcW w:w="1195" w:type="dxa"/>
          </w:tcPr>
          <w:p w14:paraId="675DEDEF" w14:textId="77777777" w:rsidR="00A241B1" w:rsidRPr="006B43EB" w:rsidRDefault="00A241B1" w:rsidP="00A241B1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Mentor :……</w:t>
            </w:r>
          </w:p>
          <w:p w14:paraId="2D94EF19" w14:textId="197DD234" w:rsidR="006B43EB" w:rsidRPr="006B43EB" w:rsidRDefault="00A241B1" w:rsidP="00A241B1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r w:rsidRPr="006B43EB">
              <w:rPr>
                <w:b w:val="0"/>
                <w:bCs w:val="0"/>
                <w:sz w:val="16"/>
                <w:szCs w:val="16"/>
              </w:rPr>
              <w:t>Paraf Mentee: …..</w:t>
            </w:r>
          </w:p>
        </w:tc>
        <w:tc>
          <w:tcPr>
            <w:tcW w:w="2113" w:type="dxa"/>
          </w:tcPr>
          <w:p w14:paraId="45A55059" w14:textId="2894BB8E" w:rsidR="006B43EB" w:rsidRDefault="00A241B1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Mendapatkan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feedback dan insight yang sangat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membantu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dalam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tahap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development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projek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DAMAS</w:t>
            </w:r>
          </w:p>
        </w:tc>
        <w:tc>
          <w:tcPr>
            <w:tcW w:w="2101" w:type="dxa"/>
          </w:tcPr>
          <w:p w14:paraId="72083DFF" w14:textId="77777777" w:rsidR="006B43EB" w:rsidRDefault="006B43EB">
            <w:pPr>
              <w:pStyle w:val="Closing"/>
              <w:rPr>
                <w:b w:val="0"/>
                <w:bCs w:val="0"/>
                <w:sz w:val="16"/>
                <w:szCs w:val="16"/>
              </w:rPr>
            </w:pPr>
          </w:p>
        </w:tc>
      </w:tr>
    </w:tbl>
    <w:p w14:paraId="1270EF9D" w14:textId="76B819CD" w:rsidR="00591137" w:rsidRDefault="00591137" w:rsidP="00A54D67">
      <w:pPr>
        <w:pStyle w:val="Closing"/>
      </w:pPr>
    </w:p>
    <w:tbl>
      <w:tblPr>
        <w:tblStyle w:val="InvoiceTabl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A54D67" w14:paraId="49F8AB4E" w14:textId="77777777" w:rsidTr="00A54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1" w:type="dxa"/>
          </w:tcPr>
          <w:p w14:paraId="07D6E38F" w14:textId="49E6F85B" w:rsidR="00A54D67" w:rsidRPr="009C6943" w:rsidRDefault="009815C4" w:rsidP="009C6943">
            <w:pPr>
              <w:pStyle w:val="Closing"/>
              <w:jc w:val="center"/>
              <w:rPr>
                <w:b/>
                <w:sz w:val="22"/>
                <w:szCs w:val="22"/>
              </w:rPr>
            </w:pPr>
            <w:r w:rsidRPr="009C6943">
              <w:rPr>
                <w:sz w:val="22"/>
                <w:szCs w:val="22"/>
              </w:rPr>
              <w:t>KESIMPULAN KEMAJUAN PEMBELAJARAN</w:t>
            </w:r>
          </w:p>
          <w:p w14:paraId="098EE520" w14:textId="4A4196DC" w:rsidR="009815C4" w:rsidRDefault="009815C4" w:rsidP="009C6943">
            <w:pPr>
              <w:pStyle w:val="Closing"/>
              <w:jc w:val="center"/>
            </w:pPr>
            <w:r w:rsidRPr="009C6943">
              <w:rPr>
                <w:color w:val="auto"/>
                <w:sz w:val="16"/>
                <w:szCs w:val="16"/>
              </w:rPr>
              <w:t>(</w:t>
            </w:r>
            <w:r w:rsidR="009C6943" w:rsidRPr="009C6943">
              <w:rPr>
                <w:color w:val="auto"/>
                <w:sz w:val="16"/>
                <w:szCs w:val="16"/>
              </w:rPr>
              <w:t xml:space="preserve">Kesimpulan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tentang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kemajuan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pembelajaran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Mentee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dibandingkan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dengan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target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pembelajaran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pada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rencana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program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pembelajaran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;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permasalahan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penghambat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pembelajaran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;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serta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rekomendasi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tindak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lanjut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permsalahan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>/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pembelajaran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tahap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selanjutnya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>)</w:t>
            </w:r>
            <w:r w:rsidR="009C6943" w:rsidRPr="009C6943">
              <w:rPr>
                <w:color w:val="auto"/>
                <w:sz w:val="16"/>
                <w:szCs w:val="16"/>
              </w:rPr>
              <w:br/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Diisi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setiap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</w:t>
            </w:r>
            <w:r w:rsidR="00C23830">
              <w:rPr>
                <w:color w:val="auto"/>
                <w:sz w:val="16"/>
                <w:szCs w:val="16"/>
              </w:rPr>
              <w:t>MINGGU</w:t>
            </w:r>
            <w:r w:rsidR="009C6943" w:rsidRPr="009C6943">
              <w:rPr>
                <w:color w:val="auto"/>
                <w:sz w:val="16"/>
                <w:szCs w:val="16"/>
              </w:rPr>
              <w:t xml:space="preserve"> dan </w:t>
            </w:r>
            <w:proofErr w:type="spellStart"/>
            <w:r w:rsidR="009C6943" w:rsidRPr="009C6943">
              <w:rPr>
                <w:color w:val="auto"/>
                <w:sz w:val="16"/>
                <w:szCs w:val="16"/>
              </w:rPr>
              <w:t>diserahkan</w:t>
            </w:r>
            <w:proofErr w:type="spellEnd"/>
            <w:r w:rsidR="009C6943" w:rsidRPr="009C6943">
              <w:rPr>
                <w:color w:val="auto"/>
                <w:sz w:val="16"/>
                <w:szCs w:val="16"/>
              </w:rPr>
              <w:t xml:space="preserve"> pada SDM</w:t>
            </w:r>
          </w:p>
        </w:tc>
      </w:tr>
      <w:tr w:rsidR="00A54D67" w14:paraId="57E58A49" w14:textId="77777777" w:rsidTr="009C6943">
        <w:tc>
          <w:tcPr>
            <w:tcW w:w="10201" w:type="dxa"/>
          </w:tcPr>
          <w:p w14:paraId="31F23450" w14:textId="33CDAF37" w:rsidR="00A241B1" w:rsidRDefault="009C6943" w:rsidP="009C6943">
            <w:pPr>
              <w:pStyle w:val="Closing"/>
              <w:rPr>
                <w:sz w:val="16"/>
                <w:szCs w:val="16"/>
              </w:rPr>
            </w:pPr>
            <w:proofErr w:type="spellStart"/>
            <w:r w:rsidRPr="009C6943">
              <w:rPr>
                <w:sz w:val="16"/>
                <w:szCs w:val="16"/>
              </w:rPr>
              <w:t>Kemajuan</w:t>
            </w:r>
            <w:proofErr w:type="spellEnd"/>
            <w:r w:rsidRPr="009C6943">
              <w:rPr>
                <w:sz w:val="16"/>
                <w:szCs w:val="16"/>
              </w:rPr>
              <w:t xml:space="preserve"> </w:t>
            </w:r>
            <w:proofErr w:type="spellStart"/>
            <w:r w:rsidRPr="009C6943">
              <w:rPr>
                <w:sz w:val="16"/>
                <w:szCs w:val="16"/>
              </w:rPr>
              <w:t>Pembelajaran</w:t>
            </w:r>
            <w:proofErr w:type="spellEnd"/>
            <w:r w:rsidRPr="009C6943">
              <w:rPr>
                <w:sz w:val="16"/>
                <w:szCs w:val="16"/>
              </w:rPr>
              <w:t xml:space="preserve"> :</w:t>
            </w:r>
          </w:p>
          <w:p w14:paraId="4D03ECB7" w14:textId="77777777" w:rsidR="009C6943" w:rsidRDefault="009C6943" w:rsidP="009C6943">
            <w:pPr>
              <w:pStyle w:val="Closing"/>
              <w:rPr>
                <w:sz w:val="16"/>
                <w:szCs w:val="16"/>
              </w:rPr>
            </w:pPr>
          </w:p>
          <w:p w14:paraId="63D0AF64" w14:textId="7742E7A1" w:rsidR="009C6943" w:rsidRPr="009C6943" w:rsidRDefault="009C6943" w:rsidP="009C6943">
            <w:pPr>
              <w:pStyle w:val="Closing"/>
              <w:rPr>
                <w:sz w:val="16"/>
                <w:szCs w:val="16"/>
              </w:rPr>
            </w:pPr>
          </w:p>
        </w:tc>
      </w:tr>
      <w:tr w:rsidR="00A54D67" w14:paraId="6B40B24E" w14:textId="77777777" w:rsidTr="00A54D67">
        <w:tc>
          <w:tcPr>
            <w:tcW w:w="10201" w:type="dxa"/>
          </w:tcPr>
          <w:p w14:paraId="65EA4463" w14:textId="77777777" w:rsidR="00A54D67" w:rsidRDefault="009C6943" w:rsidP="00A54D67">
            <w:pPr>
              <w:pStyle w:val="Closing"/>
              <w:rPr>
                <w:sz w:val="16"/>
                <w:szCs w:val="16"/>
              </w:rPr>
            </w:pPr>
            <w:proofErr w:type="spellStart"/>
            <w:r w:rsidRPr="009C6943">
              <w:rPr>
                <w:sz w:val="16"/>
                <w:szCs w:val="16"/>
              </w:rPr>
              <w:t>Permasalahan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Pembelajaran</w:t>
            </w:r>
            <w:proofErr w:type="spellEnd"/>
            <w:r w:rsidRPr="009C6943">
              <w:rPr>
                <w:sz w:val="16"/>
                <w:szCs w:val="16"/>
              </w:rPr>
              <w:t xml:space="preserve"> :</w:t>
            </w:r>
          </w:p>
          <w:p w14:paraId="49FDB1F7" w14:textId="77777777" w:rsidR="009C6943" w:rsidRDefault="009C6943" w:rsidP="00A54D67">
            <w:pPr>
              <w:pStyle w:val="Closing"/>
              <w:rPr>
                <w:sz w:val="16"/>
                <w:szCs w:val="16"/>
              </w:rPr>
            </w:pPr>
          </w:p>
          <w:p w14:paraId="1BF6EF22" w14:textId="53AA9CFB" w:rsidR="009C6943" w:rsidRPr="009C6943" w:rsidRDefault="009C6943" w:rsidP="00A54D67">
            <w:pPr>
              <w:pStyle w:val="Closing"/>
              <w:rPr>
                <w:sz w:val="16"/>
                <w:szCs w:val="16"/>
              </w:rPr>
            </w:pPr>
          </w:p>
        </w:tc>
      </w:tr>
      <w:tr w:rsidR="00A54D67" w:rsidRPr="00C23830" w14:paraId="6483510C" w14:textId="77777777" w:rsidTr="00A54D67">
        <w:tc>
          <w:tcPr>
            <w:tcW w:w="10201" w:type="dxa"/>
          </w:tcPr>
          <w:p w14:paraId="58E1D291" w14:textId="77777777" w:rsidR="00A54D67" w:rsidRPr="005411C8" w:rsidRDefault="009C6943" w:rsidP="00A54D67">
            <w:pPr>
              <w:pStyle w:val="Closing"/>
              <w:rPr>
                <w:sz w:val="16"/>
                <w:szCs w:val="16"/>
                <w:lang w:val="sv-SE"/>
              </w:rPr>
            </w:pPr>
            <w:r w:rsidRPr="005411C8">
              <w:rPr>
                <w:sz w:val="16"/>
                <w:szCs w:val="16"/>
                <w:lang w:val="sv-SE"/>
              </w:rPr>
              <w:t>Tindak Lanjut Permsalahan/ Pembelajaran Tahap Berikutnya :</w:t>
            </w:r>
          </w:p>
          <w:p w14:paraId="4B9DD5FB" w14:textId="77777777" w:rsidR="009C6943" w:rsidRPr="005411C8" w:rsidRDefault="009C6943" w:rsidP="00A54D67">
            <w:pPr>
              <w:pStyle w:val="Closing"/>
              <w:rPr>
                <w:sz w:val="16"/>
                <w:szCs w:val="16"/>
                <w:lang w:val="sv-SE"/>
              </w:rPr>
            </w:pPr>
          </w:p>
          <w:p w14:paraId="2A76188C" w14:textId="77777777" w:rsidR="009C6943" w:rsidRPr="005411C8" w:rsidRDefault="009C6943" w:rsidP="00A54D67">
            <w:pPr>
              <w:pStyle w:val="Closing"/>
              <w:rPr>
                <w:sz w:val="16"/>
                <w:szCs w:val="16"/>
                <w:lang w:val="sv-SE"/>
              </w:rPr>
            </w:pPr>
          </w:p>
          <w:p w14:paraId="2C055B10" w14:textId="3445C972" w:rsidR="009C6943" w:rsidRPr="005411C8" w:rsidRDefault="009C6943" w:rsidP="00A54D67">
            <w:pPr>
              <w:pStyle w:val="Closing"/>
              <w:rPr>
                <w:sz w:val="16"/>
                <w:szCs w:val="16"/>
                <w:lang w:val="sv-SE"/>
              </w:rPr>
            </w:pPr>
          </w:p>
        </w:tc>
      </w:tr>
    </w:tbl>
    <w:p w14:paraId="37651CE1" w14:textId="77777777" w:rsidR="00A54D67" w:rsidRPr="005411C8" w:rsidRDefault="00A54D67" w:rsidP="00A54D67">
      <w:pPr>
        <w:pStyle w:val="Closing"/>
        <w:rPr>
          <w:lang w:val="sv-SE"/>
        </w:rPr>
      </w:pPr>
    </w:p>
    <w:sectPr w:rsidR="00A54D67" w:rsidRPr="005411C8" w:rsidSect="00825A07">
      <w:footerReference w:type="default" r:id="rId11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F41CA" w14:textId="77777777" w:rsidR="00DC665A" w:rsidRDefault="00DC665A">
      <w:pPr>
        <w:spacing w:after="0"/>
      </w:pPr>
      <w:r>
        <w:separator/>
      </w:r>
    </w:p>
  </w:endnote>
  <w:endnote w:type="continuationSeparator" w:id="0">
    <w:p w14:paraId="3EF05DA9" w14:textId="77777777" w:rsidR="00DC665A" w:rsidRDefault="00DC665A">
      <w:pPr>
        <w:spacing w:after="0"/>
      </w:pPr>
      <w:r>
        <w:continuationSeparator/>
      </w:r>
    </w:p>
  </w:endnote>
  <w:endnote w:type="continuationNotice" w:id="1">
    <w:p w14:paraId="66741CEA" w14:textId="77777777" w:rsidR="00DC665A" w:rsidRDefault="00DC66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06E4D" w14:textId="77777777" w:rsidR="00147208" w:rsidRPr="00147208" w:rsidRDefault="00147208" w:rsidP="00147208">
    <w:pPr>
      <w:pStyle w:val="Footer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0C3E9" w14:textId="77777777" w:rsidR="00DC665A" w:rsidRDefault="00DC665A">
      <w:pPr>
        <w:spacing w:after="0"/>
      </w:pPr>
      <w:r>
        <w:separator/>
      </w:r>
    </w:p>
  </w:footnote>
  <w:footnote w:type="continuationSeparator" w:id="0">
    <w:p w14:paraId="1B44D5E8" w14:textId="77777777" w:rsidR="00DC665A" w:rsidRDefault="00DC665A">
      <w:pPr>
        <w:spacing w:after="0"/>
      </w:pPr>
      <w:r>
        <w:continuationSeparator/>
      </w:r>
    </w:p>
  </w:footnote>
  <w:footnote w:type="continuationNotice" w:id="1">
    <w:p w14:paraId="2F9A36E7" w14:textId="77777777" w:rsidR="00DC665A" w:rsidRDefault="00DC665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EC"/>
    <w:rsid w:val="000C63B6"/>
    <w:rsid w:val="00111916"/>
    <w:rsid w:val="00125FD1"/>
    <w:rsid w:val="00147208"/>
    <w:rsid w:val="001915CA"/>
    <w:rsid w:val="0019642D"/>
    <w:rsid w:val="001B4AE7"/>
    <w:rsid w:val="00200D2F"/>
    <w:rsid w:val="00221C7C"/>
    <w:rsid w:val="002419A6"/>
    <w:rsid w:val="00255734"/>
    <w:rsid w:val="00281688"/>
    <w:rsid w:val="00295BC8"/>
    <w:rsid w:val="00311394"/>
    <w:rsid w:val="00365325"/>
    <w:rsid w:val="00372D6F"/>
    <w:rsid w:val="00393643"/>
    <w:rsid w:val="00435C53"/>
    <w:rsid w:val="004774D0"/>
    <w:rsid w:val="004C306F"/>
    <w:rsid w:val="005240BD"/>
    <w:rsid w:val="005411C8"/>
    <w:rsid w:val="00575A98"/>
    <w:rsid w:val="00591137"/>
    <w:rsid w:val="005B09F5"/>
    <w:rsid w:val="005C2CF2"/>
    <w:rsid w:val="005C44E4"/>
    <w:rsid w:val="005D15BE"/>
    <w:rsid w:val="005E6E4F"/>
    <w:rsid w:val="00604BF5"/>
    <w:rsid w:val="0060698E"/>
    <w:rsid w:val="006433F3"/>
    <w:rsid w:val="0065347E"/>
    <w:rsid w:val="00695802"/>
    <w:rsid w:val="006A05D3"/>
    <w:rsid w:val="006B43EB"/>
    <w:rsid w:val="006E0A9A"/>
    <w:rsid w:val="00735CF9"/>
    <w:rsid w:val="00763533"/>
    <w:rsid w:val="007A338D"/>
    <w:rsid w:val="007B6C26"/>
    <w:rsid w:val="007C1E31"/>
    <w:rsid w:val="00825A07"/>
    <w:rsid w:val="00844AB1"/>
    <w:rsid w:val="00877BA2"/>
    <w:rsid w:val="0088637B"/>
    <w:rsid w:val="008B355D"/>
    <w:rsid w:val="008C2169"/>
    <w:rsid w:val="00930F88"/>
    <w:rsid w:val="009815C4"/>
    <w:rsid w:val="0099547D"/>
    <w:rsid w:val="009C6943"/>
    <w:rsid w:val="00A241B1"/>
    <w:rsid w:val="00A54C37"/>
    <w:rsid w:val="00A54D67"/>
    <w:rsid w:val="00A622EC"/>
    <w:rsid w:val="00A755F3"/>
    <w:rsid w:val="00AC4905"/>
    <w:rsid w:val="00B1270E"/>
    <w:rsid w:val="00B243AD"/>
    <w:rsid w:val="00B85A88"/>
    <w:rsid w:val="00C23830"/>
    <w:rsid w:val="00C53794"/>
    <w:rsid w:val="00C7576A"/>
    <w:rsid w:val="00C93DA6"/>
    <w:rsid w:val="00CA528F"/>
    <w:rsid w:val="00CC445B"/>
    <w:rsid w:val="00CD508D"/>
    <w:rsid w:val="00CD5DF9"/>
    <w:rsid w:val="00D776E0"/>
    <w:rsid w:val="00D87BD6"/>
    <w:rsid w:val="00D92C17"/>
    <w:rsid w:val="00DC665A"/>
    <w:rsid w:val="00E27B11"/>
    <w:rsid w:val="00E336E7"/>
    <w:rsid w:val="00EC4AEF"/>
    <w:rsid w:val="00F30452"/>
    <w:rsid w:val="00F33D62"/>
    <w:rsid w:val="00F45490"/>
    <w:rsid w:val="00FA39F3"/>
    <w:rsid w:val="0E77DB34"/>
    <w:rsid w:val="280C00CC"/>
    <w:rsid w:val="28F9B7D4"/>
    <w:rsid w:val="4D08D967"/>
    <w:rsid w:val="4ED3ED00"/>
    <w:rsid w:val="5AD5B7E9"/>
    <w:rsid w:val="7317D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47B1"/>
  <w15:chartTrackingRefBased/>
  <w15:docId w15:val="{B4B92BB1-0C61-4223-88E1-8C94395F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8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io_oni\AppData\Roaming\Microsoft\Templates\Business%20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DA5A0D2A1C4C2E961C3F3B4EBD2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942D4-9A7A-4B10-80A3-715D379EEB0D}"/>
      </w:docPartPr>
      <w:docPartBody>
        <w:p w:rsidR="00DE128C" w:rsidRDefault="00DE128C">
          <w:pPr>
            <w:pStyle w:val="8EDA5A0D2A1C4C2E961C3F3B4EBD2E79"/>
          </w:pPr>
          <w:r w:rsidRPr="005C2CF2">
            <w:t>November 30, 2022</w:t>
          </w:r>
        </w:p>
      </w:docPartBody>
    </w:docPart>
    <w:docPart>
      <w:docPartPr>
        <w:name w:val="EE8F34482327457B86F73AB8F47C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FF3ED-7A9D-4662-BA8E-9F0A59646C3A}"/>
      </w:docPartPr>
      <w:docPartBody>
        <w:p w:rsidR="00DE128C" w:rsidRDefault="008B4807" w:rsidP="008B4807">
          <w:pPr>
            <w:pStyle w:val="EE8F34482327457B86F73AB8F47C1BE9"/>
          </w:pPr>
          <w:r w:rsidRPr="005C2CF2">
            <w:t>Customer ID#</w:t>
          </w:r>
        </w:p>
      </w:docPartBody>
    </w:docPart>
    <w:docPart>
      <w:docPartPr>
        <w:name w:val="1B9D2CCBEC354F0F80D776CF136B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B450-9254-4638-AF18-7CE8CCDBD4F2}"/>
      </w:docPartPr>
      <w:docPartBody>
        <w:p w:rsidR="00DE128C" w:rsidRDefault="008B4807" w:rsidP="008B4807">
          <w:pPr>
            <w:pStyle w:val="1B9D2CCBEC354F0F80D776CF136B216B"/>
          </w:pPr>
          <w:r w:rsidRPr="005C2CF2">
            <w:t>Address</w:t>
          </w:r>
        </w:p>
      </w:docPartBody>
    </w:docPart>
    <w:docPart>
      <w:docPartPr>
        <w:name w:val="A9DA7AB8D23B4F108D15A8C3AF91B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D8B5F-C0EF-4368-8DE6-4C7496877A73}"/>
      </w:docPartPr>
      <w:docPartBody>
        <w:p w:rsidR="00DE128C" w:rsidRDefault="008B4807" w:rsidP="008B4807">
          <w:pPr>
            <w:pStyle w:val="A9DA7AB8D23B4F108D15A8C3AF91BC7E"/>
          </w:pPr>
          <w:r w:rsidRPr="005C2CF2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07"/>
    <w:rsid w:val="00020F47"/>
    <w:rsid w:val="00435C53"/>
    <w:rsid w:val="005D15BE"/>
    <w:rsid w:val="007270FF"/>
    <w:rsid w:val="007B6C26"/>
    <w:rsid w:val="00855B6F"/>
    <w:rsid w:val="008B4807"/>
    <w:rsid w:val="00DE128C"/>
    <w:rsid w:val="00EC4AEF"/>
    <w:rsid w:val="00F8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0A2F41" w:themeColor="accent1" w:themeShade="80"/>
      <w:kern w:val="28"/>
      <w:sz w:val="38"/>
      <w:szCs w:val="20"/>
      <w:lang w:eastAsia="ja-JP"/>
      <w14:ligatures w14:val="none"/>
    </w:rPr>
  </w:style>
  <w:style w:type="paragraph" w:customStyle="1" w:styleId="8EDA5A0D2A1C4C2E961C3F3B4EBD2E79">
    <w:name w:val="8EDA5A0D2A1C4C2E961C3F3B4EBD2E79"/>
  </w:style>
  <w:style w:type="paragraph" w:customStyle="1" w:styleId="EE8F34482327457B86F73AB8F47C1BE9">
    <w:name w:val="EE8F34482327457B86F73AB8F47C1BE9"/>
    <w:rsid w:val="008B4807"/>
  </w:style>
  <w:style w:type="paragraph" w:customStyle="1" w:styleId="1B9D2CCBEC354F0F80D776CF136B216B">
    <w:name w:val="1B9D2CCBEC354F0F80D776CF136B216B"/>
    <w:rsid w:val="008B4807"/>
  </w:style>
  <w:style w:type="paragraph" w:customStyle="1" w:styleId="A9DA7AB8D23B4F108D15A8C3AF91BC7E">
    <w:name w:val="A9DA7AB8D23B4F108D15A8C3AF91BC7E"/>
    <w:rsid w:val="008B4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4bfc76-299e-4fa0-9df9-6a9d8a22f8a0" xsi:nil="true"/>
    <_Flow_SignoffStatus xmlns="e95c677d-3557-467d-bdad-cde11b9ea6b4" xsi:nil="true"/>
    <lcf76f155ced4ddcb4097134ff3c332f xmlns="e95c677d-3557-467d-bdad-cde11b9ea6b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2F6355696BF48B9A69922E0878226" ma:contentTypeVersion="16" ma:contentTypeDescription="Create a new document." ma:contentTypeScope="" ma:versionID="70583da2bbe22ae0dd0560889e5d8da4">
  <xsd:schema xmlns:xsd="http://www.w3.org/2001/XMLSchema" xmlns:xs="http://www.w3.org/2001/XMLSchema" xmlns:p="http://schemas.microsoft.com/office/2006/metadata/properties" xmlns:ns2="e95c677d-3557-467d-bdad-cde11b9ea6b4" xmlns:ns3="854bfc76-299e-4fa0-9df9-6a9d8a22f8a0" targetNamespace="http://schemas.microsoft.com/office/2006/metadata/properties" ma:root="true" ma:fieldsID="75043b2f60245fde54f883883b5723ac" ns2:_="" ns3:_="">
    <xsd:import namespace="e95c677d-3557-467d-bdad-cde11b9ea6b4"/>
    <xsd:import namespace="854bfc76-299e-4fa0-9df9-6a9d8a22f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c677d-3557-467d-bdad-cde11b9ea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ba5340-ad86-41c3-a2ca-585748e6f9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bfc76-299e-4fa0-9df9-6a9d8a22f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2c1189-c2e2-4606-b4e0-d60a5b53ec38}" ma:internalName="TaxCatchAll" ma:showField="CatchAllData" ma:web="854bfc76-299e-4fa0-9df9-6a9d8a22f8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854bfc76-299e-4fa0-9df9-6a9d8a22f8a0"/>
    <ds:schemaRef ds:uri="e95c677d-3557-467d-bdad-cde11b9ea6b4"/>
  </ds:schemaRefs>
</ds:datastoreItem>
</file>

<file path=customXml/itemProps2.xml><?xml version="1.0" encoding="utf-8"?>
<ds:datastoreItem xmlns:ds="http://schemas.openxmlformats.org/officeDocument/2006/customXml" ds:itemID="{45D9C9B2-A085-4839-BD51-0A17292B0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c677d-3557-467d-bdad-cde11b9ea6b4"/>
    <ds:schemaRef ds:uri="854bfc76-299e-4fa0-9df9-6a9d8a22f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Ananda Riza Pratomo</cp:lastModifiedBy>
  <cp:revision>6</cp:revision>
  <dcterms:created xsi:type="dcterms:W3CDTF">2024-06-14T23:51:00Z</dcterms:created>
  <dcterms:modified xsi:type="dcterms:W3CDTF">2024-06-26T04:43:00Z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0x0101008482F6355696BF48B9A69922E0878226</vt:lpwstr>
  </property>
</Properties>
</file>